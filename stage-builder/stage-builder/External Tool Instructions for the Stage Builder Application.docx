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8A" w:rsidRPr="007A237D" w:rsidRDefault="00511FB1" w:rsidP="0028381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A237D">
        <w:rPr>
          <w:rFonts w:ascii="Times New Roman" w:hAnsi="Times New Roman" w:cs="Times New Roman"/>
          <w:b/>
          <w:sz w:val="32"/>
          <w:szCs w:val="24"/>
        </w:rPr>
        <w:t>External Tool Instructions for the Stage Builder Application:</w:t>
      </w:r>
    </w:p>
    <w:p w:rsidR="00511FB1" w:rsidRPr="00283811" w:rsidRDefault="00511FB1" w:rsidP="0028381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8B8" w:rsidRPr="001648B8" w:rsidRDefault="00283811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Overview:</w:t>
      </w:r>
    </w:p>
    <w:p w:rsidR="00511FB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1648B8">
        <w:rPr>
          <w:rFonts w:ascii="Times New Roman" w:hAnsi="Times New Roman" w:cs="Times New Roman"/>
          <w:sz w:val="24"/>
          <w:szCs w:val="24"/>
        </w:rPr>
        <w:t xml:space="preserve"> Stage Builder</w:t>
      </w:r>
      <w:r>
        <w:rPr>
          <w:rFonts w:ascii="Times New Roman" w:hAnsi="Times New Roman" w:cs="Times New Roman"/>
          <w:sz w:val="24"/>
          <w:szCs w:val="24"/>
        </w:rPr>
        <w:t xml:space="preserve"> application is supposed to help anyone editing any</w:t>
      </w:r>
      <w:r w:rsidR="001648B8">
        <w:rPr>
          <w:rFonts w:ascii="Times New Roman" w:hAnsi="Times New Roman" w:cs="Times New Roman"/>
          <w:sz w:val="24"/>
          <w:szCs w:val="24"/>
        </w:rPr>
        <w:t xml:space="preserve"> stage for the production of the</w:t>
      </w:r>
      <w:r>
        <w:rPr>
          <w:rFonts w:ascii="Times New Roman" w:hAnsi="Times New Roman" w:cs="Times New Roman"/>
          <w:sz w:val="24"/>
          <w:szCs w:val="24"/>
        </w:rPr>
        <w:t xml:space="preserve"> game “Blank Canvas”. </w:t>
      </w:r>
      <w:r w:rsidR="001648B8">
        <w:rPr>
          <w:rFonts w:ascii="Times New Roman" w:hAnsi="Times New Roman" w:cs="Times New Roman"/>
          <w:sz w:val="24"/>
          <w:szCs w:val="24"/>
        </w:rPr>
        <w:t xml:space="preserve">If you are designing a stage for the game this is the tool you will use to create a stage. </w:t>
      </w:r>
      <w:r>
        <w:rPr>
          <w:rFonts w:ascii="Times New Roman" w:hAnsi="Times New Roman" w:cs="Times New Roman"/>
          <w:sz w:val="24"/>
          <w:szCs w:val="24"/>
        </w:rPr>
        <w:t xml:space="preserve">There are some nice features about the </w:t>
      </w:r>
      <w:r w:rsidR="001648B8">
        <w:rPr>
          <w:rFonts w:ascii="Times New Roman" w:hAnsi="Times New Roman" w:cs="Times New Roman"/>
          <w:sz w:val="24"/>
          <w:szCs w:val="24"/>
        </w:rPr>
        <w:t>Stage Builder Application</w:t>
      </w:r>
      <w:r>
        <w:rPr>
          <w:rFonts w:ascii="Times New Roman" w:hAnsi="Times New Roman" w:cs="Times New Roman"/>
          <w:sz w:val="24"/>
          <w:szCs w:val="24"/>
        </w:rPr>
        <w:t xml:space="preserve"> including the ability to load and edit any stage that has been previously worked on in the bin and</w:t>
      </w:r>
      <w:r w:rsidR="001648B8">
        <w:rPr>
          <w:rFonts w:ascii="Times New Roman" w:hAnsi="Times New Roman" w:cs="Times New Roman"/>
          <w:sz w:val="24"/>
          <w:szCs w:val="24"/>
        </w:rPr>
        <w:t xml:space="preserve"> a nice key for</w:t>
      </w:r>
      <w:r>
        <w:rPr>
          <w:rFonts w:ascii="Times New Roman" w:hAnsi="Times New Roman" w:cs="Times New Roman"/>
          <w:sz w:val="24"/>
          <w:szCs w:val="24"/>
        </w:rPr>
        <w:t xml:space="preserve"> text characters that build</w:t>
      </w:r>
      <w:r w:rsidR="001648B8">
        <w:rPr>
          <w:rFonts w:ascii="Times New Roman" w:hAnsi="Times New Roman" w:cs="Times New Roman"/>
          <w:sz w:val="24"/>
          <w:szCs w:val="24"/>
        </w:rPr>
        <w:t xml:space="preserve"> different objects in</w:t>
      </w:r>
      <w:r>
        <w:rPr>
          <w:rFonts w:ascii="Times New Roman" w:hAnsi="Times New Roman" w:cs="Times New Roman"/>
          <w:sz w:val="24"/>
          <w:szCs w:val="24"/>
        </w:rPr>
        <w:t xml:space="preserve"> the stage.</w:t>
      </w:r>
    </w:p>
    <w:p w:rsidR="001648B8" w:rsidRDefault="001648B8" w:rsidP="00283811">
      <w:pPr>
        <w:rPr>
          <w:rFonts w:ascii="Times New Roman" w:hAnsi="Times New Roman" w:cs="Times New Roman"/>
          <w:sz w:val="24"/>
          <w:szCs w:val="24"/>
        </w:rPr>
      </w:pPr>
    </w:p>
    <w:p w:rsidR="00EF2475" w:rsidRPr="001648B8" w:rsidRDefault="007B6EAA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I</w:t>
      </w:r>
      <w:r w:rsidR="00EF2475" w:rsidRPr="001648B8">
        <w:rPr>
          <w:rFonts w:ascii="Times New Roman" w:hAnsi="Times New Roman" w:cs="Times New Roman"/>
          <w:b/>
          <w:sz w:val="28"/>
          <w:szCs w:val="24"/>
        </w:rPr>
        <w:t>mportant Information about the key:</w:t>
      </w:r>
    </w:p>
    <w:p w:rsidR="00EF2475" w:rsidRPr="00EF2475" w:rsidRDefault="00EF2475" w:rsidP="00EF2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see a “</w:t>
      </w:r>
      <w:r w:rsidRPr="001648B8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F24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symbol in the key it must be replaced with a number between 0-9. Any other assets with the same number</w:t>
      </w:r>
      <w:r w:rsidR="00274E70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 xml:space="preserve"> placed before it will be linked. For example a red orb “1R” can be linked with a door “1/” so that you must turn the red </w:t>
      </w:r>
      <w:r w:rsidR="001648B8">
        <w:rPr>
          <w:rFonts w:ascii="Times New Roman" w:hAnsi="Times New Roman" w:cs="Times New Roman"/>
          <w:sz w:val="24"/>
          <w:szCs w:val="24"/>
        </w:rPr>
        <w:t>orb</w:t>
      </w:r>
      <w:r>
        <w:rPr>
          <w:rFonts w:ascii="Times New Roman" w:hAnsi="Times New Roman" w:cs="Times New Roman"/>
          <w:sz w:val="24"/>
          <w:szCs w:val="24"/>
        </w:rPr>
        <w:t xml:space="preserve"> red </w:t>
      </w:r>
      <w:r w:rsidR="001648B8">
        <w:rPr>
          <w:rFonts w:ascii="Times New Roman" w:hAnsi="Times New Roman" w:cs="Times New Roman"/>
          <w:sz w:val="24"/>
          <w:szCs w:val="24"/>
        </w:rPr>
        <w:t>unlock the door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8B8" w:rsidRPr="001648B8" w:rsidRDefault="00EF2475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dimensions of all assets are given in the key. The dimensions are given in square brackets: </w:t>
      </w:r>
      <w:r>
        <w:rPr>
          <w:rFonts w:ascii="Times New Roman" w:hAnsi="Times New Roman" w:cs="Times New Roman"/>
          <w:b/>
          <w:sz w:val="24"/>
          <w:szCs w:val="24"/>
        </w:rPr>
        <w:t xml:space="preserve">[Width of Asset x Height of Asset]. </w:t>
      </w:r>
      <w:r>
        <w:rPr>
          <w:rFonts w:ascii="Times New Roman" w:hAnsi="Times New Roman" w:cs="Times New Roman"/>
          <w:sz w:val="24"/>
          <w:szCs w:val="24"/>
        </w:rPr>
        <w:t xml:space="preserve">If the height is greater than 1 the asset will be </w:t>
      </w:r>
      <w:r w:rsidR="001648B8">
        <w:rPr>
          <w:rFonts w:ascii="Times New Roman" w:hAnsi="Times New Roman" w:cs="Times New Roman"/>
          <w:sz w:val="24"/>
          <w:szCs w:val="24"/>
        </w:rPr>
        <w:t>built</w:t>
      </w:r>
      <w:r>
        <w:rPr>
          <w:rFonts w:ascii="Times New Roman" w:hAnsi="Times New Roman" w:cs="Times New Roman"/>
          <w:sz w:val="24"/>
          <w:szCs w:val="24"/>
        </w:rPr>
        <w:t xml:space="preserve"> from the bottom </w:t>
      </w:r>
      <w:r w:rsidR="00274E70">
        <w:rPr>
          <w:rFonts w:ascii="Times New Roman" w:hAnsi="Times New Roman" w:cs="Times New Roman"/>
          <w:sz w:val="24"/>
          <w:szCs w:val="24"/>
        </w:rPr>
        <w:t xml:space="preserve">and center of the asset </w:t>
      </w:r>
      <w:r>
        <w:rPr>
          <w:rFonts w:ascii="Times New Roman" w:hAnsi="Times New Roman" w:cs="Times New Roman"/>
          <w:sz w:val="24"/>
          <w:szCs w:val="24"/>
        </w:rPr>
        <w:t xml:space="preserve">(this means </w:t>
      </w:r>
      <w:r w:rsidR="001648B8">
        <w:rPr>
          <w:rFonts w:ascii="Times New Roman" w:hAnsi="Times New Roman" w:cs="Times New Roman"/>
          <w:sz w:val="24"/>
          <w:szCs w:val="24"/>
        </w:rPr>
        <w:t>when you place the player character spawn in the stage file you must</w:t>
      </w:r>
      <w:r w:rsidR="00103DCB">
        <w:rPr>
          <w:rFonts w:ascii="Times New Roman" w:hAnsi="Times New Roman" w:cs="Times New Roman"/>
          <w:sz w:val="24"/>
          <w:szCs w:val="24"/>
        </w:rPr>
        <w:t xml:space="preserve"> put the player character ($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74E70">
        <w:rPr>
          <w:rFonts w:ascii="Times New Roman" w:hAnsi="Times New Roman" w:cs="Times New Roman"/>
          <w:sz w:val="24"/>
          <w:szCs w:val="24"/>
        </w:rPr>
        <w:t>on a spot right above the ground</w:t>
      </w:r>
      <w:bookmarkStart w:id="0" w:name="_GoBack"/>
      <w:bookmarkEnd w:id="0"/>
      <w:r w:rsidR="001648B8">
        <w:rPr>
          <w:rFonts w:ascii="Times New Roman" w:hAnsi="Times New Roman" w:cs="Times New Roman"/>
          <w:sz w:val="24"/>
          <w:szCs w:val="24"/>
        </w:rPr>
        <w:t>).</w:t>
      </w:r>
    </w:p>
    <w:p w:rsidR="001648B8" w:rsidRPr="00274E70" w:rsidRDefault="001648B8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have </w:t>
      </w:r>
      <w:r w:rsidR="00274E70">
        <w:rPr>
          <w:rFonts w:ascii="Times New Roman" w:hAnsi="Times New Roman" w:cs="Times New Roman"/>
          <w:sz w:val="24"/>
          <w:szCs w:val="24"/>
        </w:rPr>
        <w:t>a</w:t>
      </w:r>
      <w:r w:rsidR="00103DCB">
        <w:rPr>
          <w:rFonts w:ascii="Times New Roman" w:hAnsi="Times New Roman" w:cs="Times New Roman"/>
          <w:sz w:val="24"/>
          <w:szCs w:val="24"/>
        </w:rPr>
        <w:t xml:space="preserve"> “$</w:t>
      </w:r>
      <w:r>
        <w:rPr>
          <w:rFonts w:ascii="Times New Roman" w:hAnsi="Times New Roman" w:cs="Times New Roman"/>
          <w:sz w:val="24"/>
          <w:szCs w:val="24"/>
        </w:rPr>
        <w:t>” in a stage. This represents the spawn for the player character.</w:t>
      </w:r>
    </w:p>
    <w:p w:rsidR="00274E70" w:rsidRPr="00274E70" w:rsidRDefault="00274E70" w:rsidP="00164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creating an enemy check if it can walk off the ground it spawn on, if it does you will need to block that from happening with a “*” symbol which creates an enemy blocking tile</w:t>
      </w:r>
    </w:p>
    <w:p w:rsidR="007B6EAA" w:rsidRDefault="00274E70" w:rsidP="00283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also have a Final Orb in the level it can either be a either yellow (1@), blue (2@), or red (3@).</w:t>
      </w:r>
    </w:p>
    <w:p w:rsidR="00274E70" w:rsidRPr="00274E70" w:rsidRDefault="00274E70" w:rsidP="00274E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48B8" w:rsidRPr="001648B8" w:rsidRDefault="007B6EAA" w:rsidP="00283811">
      <w:pPr>
        <w:rPr>
          <w:rFonts w:ascii="Times New Roman" w:hAnsi="Times New Roman" w:cs="Times New Roman"/>
          <w:b/>
          <w:sz w:val="28"/>
          <w:szCs w:val="24"/>
        </w:rPr>
      </w:pPr>
      <w:r w:rsidRPr="001648B8">
        <w:rPr>
          <w:rFonts w:ascii="Times New Roman" w:hAnsi="Times New Roman" w:cs="Times New Roman"/>
          <w:b/>
          <w:sz w:val="28"/>
          <w:szCs w:val="24"/>
        </w:rPr>
        <w:t>How to Create a Stage in the Stage Builder Application</w:t>
      </w:r>
    </w:p>
    <w:p w:rsidR="00283811" w:rsidRPr="00283811" w:rsidRDefault="00283811" w:rsidP="00283811">
      <w:pPr>
        <w:rPr>
          <w:rFonts w:ascii="Times New Roman" w:hAnsi="Times New Roman" w:cs="Times New Roman"/>
          <w:b/>
          <w:sz w:val="24"/>
          <w:szCs w:val="24"/>
        </w:rPr>
      </w:pPr>
      <w:r w:rsidRPr="00283811">
        <w:rPr>
          <w:rFonts w:ascii="Times New Roman" w:hAnsi="Times New Roman" w:cs="Times New Roman"/>
          <w:b/>
          <w:sz w:val="24"/>
          <w:szCs w:val="24"/>
        </w:rPr>
        <w:t>Step 1: Enter a Stage Name</w:t>
      </w:r>
      <w:r>
        <w:rPr>
          <w:rFonts w:ascii="Times New Roman" w:hAnsi="Times New Roman" w:cs="Times New Roman"/>
          <w:b/>
          <w:sz w:val="24"/>
          <w:szCs w:val="24"/>
        </w:rPr>
        <w:t xml:space="preserve"> and Level Number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you start the application the first thing you must do is enter a stage name. This can be a pre-existing stage name or an entirely new stage name. You can also enter the level number for the stage.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</w:p>
    <w:p w:rsidR="00283811" w:rsidRDefault="00283811" w:rsidP="002838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2: Hit the “Load File” Button</w:t>
      </w:r>
    </w:p>
    <w:p w:rsidR="00283811" w:rsidRDefault="00283811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After entering the stage name and the level number you should hit the load file button to continue. This loads in a</w:t>
      </w:r>
      <w:r w:rsidR="007B6EAA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7B6EAA">
        <w:rPr>
          <w:rFonts w:ascii="Times New Roman" w:hAnsi="Times New Roman" w:cs="Times New Roman"/>
          <w:sz w:val="24"/>
          <w:szCs w:val="24"/>
        </w:rPr>
        <w:t>xisting text file that has previously been built into the text editor box. This prevents someone from writing over a previously worked on stage. If a level with the same name has not been created yet then the text box will remain blank.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28381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 Edit or Create the Stage in the Text Box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the character key on the left and the text box to the right you can edit or create a stage. After you finished designing a stage in the text box it should look something like this: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28381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a stage made in the stage builder:</w:t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09365"/>
            <wp:effectExtent l="19050" t="0" r="0" b="0"/>
            <wp:docPr id="1" name="Picture 0" descr="Stage Builder Example 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Builder Example Pho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p w:rsidR="007B6EAA" w:rsidRDefault="007B6EAA" w:rsidP="007B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 Saving your edits or saving your new stage</w:t>
      </w:r>
    </w:p>
    <w:p w:rsidR="007B6EAA" w:rsidRDefault="007B6EAA" w:rsidP="007B6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After you edit your stage to your heart’s desire, hit the “Compile in Text File” </w:t>
      </w:r>
      <w:r w:rsidR="00EF2475">
        <w:rPr>
          <w:rFonts w:ascii="Times New Roman" w:hAnsi="Times New Roman" w:cs="Times New Roman"/>
          <w:sz w:val="24"/>
          <w:szCs w:val="24"/>
        </w:rPr>
        <w:t>button. This will save all of your edits or create a new stage file (using the Stage Name typed earlier). Now you have a newly edited or created stage file!</w:t>
      </w:r>
    </w:p>
    <w:p w:rsidR="007B6EAA" w:rsidRPr="007B6EAA" w:rsidRDefault="007B6EAA" w:rsidP="00283811">
      <w:pPr>
        <w:rPr>
          <w:rFonts w:ascii="Times New Roman" w:hAnsi="Times New Roman" w:cs="Times New Roman"/>
          <w:sz w:val="24"/>
          <w:szCs w:val="24"/>
        </w:rPr>
      </w:pPr>
    </w:p>
    <w:sectPr w:rsidR="007B6EAA" w:rsidRPr="007B6EAA" w:rsidSect="00C9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54155"/>
    <w:multiLevelType w:val="hybridMultilevel"/>
    <w:tmpl w:val="335C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1FB1"/>
    <w:rsid w:val="00000DA5"/>
    <w:rsid w:val="00001F8C"/>
    <w:rsid w:val="00005AC6"/>
    <w:rsid w:val="00007118"/>
    <w:rsid w:val="00007127"/>
    <w:rsid w:val="00007E47"/>
    <w:rsid w:val="0001120F"/>
    <w:rsid w:val="00012691"/>
    <w:rsid w:val="00015810"/>
    <w:rsid w:val="00017569"/>
    <w:rsid w:val="00020D24"/>
    <w:rsid w:val="00023DAE"/>
    <w:rsid w:val="00024256"/>
    <w:rsid w:val="00024891"/>
    <w:rsid w:val="00027FBB"/>
    <w:rsid w:val="00030008"/>
    <w:rsid w:val="00031CBC"/>
    <w:rsid w:val="000321C6"/>
    <w:rsid w:val="00032310"/>
    <w:rsid w:val="00033D14"/>
    <w:rsid w:val="00035128"/>
    <w:rsid w:val="00036223"/>
    <w:rsid w:val="00037DC6"/>
    <w:rsid w:val="0004081F"/>
    <w:rsid w:val="000411D2"/>
    <w:rsid w:val="0004353A"/>
    <w:rsid w:val="00045B4A"/>
    <w:rsid w:val="00046992"/>
    <w:rsid w:val="00051433"/>
    <w:rsid w:val="0005355E"/>
    <w:rsid w:val="00054783"/>
    <w:rsid w:val="000621F0"/>
    <w:rsid w:val="000621F9"/>
    <w:rsid w:val="000636F0"/>
    <w:rsid w:val="00063E88"/>
    <w:rsid w:val="0006609B"/>
    <w:rsid w:val="00066FA6"/>
    <w:rsid w:val="0007227B"/>
    <w:rsid w:val="00080066"/>
    <w:rsid w:val="000823C5"/>
    <w:rsid w:val="00084D69"/>
    <w:rsid w:val="00093C23"/>
    <w:rsid w:val="00094031"/>
    <w:rsid w:val="000965A9"/>
    <w:rsid w:val="00097CF9"/>
    <w:rsid w:val="000A3B85"/>
    <w:rsid w:val="000A43A2"/>
    <w:rsid w:val="000B26A1"/>
    <w:rsid w:val="000B4AD6"/>
    <w:rsid w:val="000B62DD"/>
    <w:rsid w:val="000C01B9"/>
    <w:rsid w:val="000C04B1"/>
    <w:rsid w:val="000C0568"/>
    <w:rsid w:val="000C1E1D"/>
    <w:rsid w:val="000C1F38"/>
    <w:rsid w:val="000C3B9F"/>
    <w:rsid w:val="000C5710"/>
    <w:rsid w:val="000C5E3F"/>
    <w:rsid w:val="000C6F19"/>
    <w:rsid w:val="000D0864"/>
    <w:rsid w:val="000D2C2F"/>
    <w:rsid w:val="000D337B"/>
    <w:rsid w:val="000D569D"/>
    <w:rsid w:val="000D68B7"/>
    <w:rsid w:val="000E0806"/>
    <w:rsid w:val="000E11B4"/>
    <w:rsid w:val="000E38F2"/>
    <w:rsid w:val="000E3F98"/>
    <w:rsid w:val="000F06F8"/>
    <w:rsid w:val="000F09CB"/>
    <w:rsid w:val="000F0B62"/>
    <w:rsid w:val="000F0BB8"/>
    <w:rsid w:val="000F0FC6"/>
    <w:rsid w:val="000F3C32"/>
    <w:rsid w:val="000F5DFB"/>
    <w:rsid w:val="000F7197"/>
    <w:rsid w:val="000F761A"/>
    <w:rsid w:val="00100EB7"/>
    <w:rsid w:val="00101AE2"/>
    <w:rsid w:val="00101BFC"/>
    <w:rsid w:val="00101E33"/>
    <w:rsid w:val="0010386E"/>
    <w:rsid w:val="00103DCB"/>
    <w:rsid w:val="0010449C"/>
    <w:rsid w:val="001052C4"/>
    <w:rsid w:val="00105C08"/>
    <w:rsid w:val="0010638A"/>
    <w:rsid w:val="001117F5"/>
    <w:rsid w:val="00113BAE"/>
    <w:rsid w:val="00113F64"/>
    <w:rsid w:val="00114B1C"/>
    <w:rsid w:val="00115AD6"/>
    <w:rsid w:val="00116097"/>
    <w:rsid w:val="0011657C"/>
    <w:rsid w:val="00116DF3"/>
    <w:rsid w:val="00117F0E"/>
    <w:rsid w:val="00120F30"/>
    <w:rsid w:val="001212BC"/>
    <w:rsid w:val="001264C1"/>
    <w:rsid w:val="001315D2"/>
    <w:rsid w:val="00131FD6"/>
    <w:rsid w:val="001327E0"/>
    <w:rsid w:val="001346DE"/>
    <w:rsid w:val="0013543A"/>
    <w:rsid w:val="0013702C"/>
    <w:rsid w:val="0013733A"/>
    <w:rsid w:val="00143375"/>
    <w:rsid w:val="00145369"/>
    <w:rsid w:val="0014599E"/>
    <w:rsid w:val="00145A9F"/>
    <w:rsid w:val="00146305"/>
    <w:rsid w:val="00146C70"/>
    <w:rsid w:val="00147098"/>
    <w:rsid w:val="00147E4C"/>
    <w:rsid w:val="00151284"/>
    <w:rsid w:val="001517DB"/>
    <w:rsid w:val="0015353A"/>
    <w:rsid w:val="00154490"/>
    <w:rsid w:val="00154663"/>
    <w:rsid w:val="00156247"/>
    <w:rsid w:val="001569E3"/>
    <w:rsid w:val="0015776E"/>
    <w:rsid w:val="00161C78"/>
    <w:rsid w:val="0016325B"/>
    <w:rsid w:val="001648B8"/>
    <w:rsid w:val="00164C8D"/>
    <w:rsid w:val="00166714"/>
    <w:rsid w:val="00166A96"/>
    <w:rsid w:val="00166BC6"/>
    <w:rsid w:val="00167F6F"/>
    <w:rsid w:val="00170CB9"/>
    <w:rsid w:val="0017207B"/>
    <w:rsid w:val="001720C0"/>
    <w:rsid w:val="00174D61"/>
    <w:rsid w:val="00180252"/>
    <w:rsid w:val="001806C8"/>
    <w:rsid w:val="001838C3"/>
    <w:rsid w:val="00183D9D"/>
    <w:rsid w:val="00184FC3"/>
    <w:rsid w:val="0018579C"/>
    <w:rsid w:val="00191990"/>
    <w:rsid w:val="001922E4"/>
    <w:rsid w:val="00194ACC"/>
    <w:rsid w:val="0019619C"/>
    <w:rsid w:val="0019742A"/>
    <w:rsid w:val="001A079E"/>
    <w:rsid w:val="001A102A"/>
    <w:rsid w:val="001A2312"/>
    <w:rsid w:val="001A4D20"/>
    <w:rsid w:val="001B4CFF"/>
    <w:rsid w:val="001B524B"/>
    <w:rsid w:val="001C1C6B"/>
    <w:rsid w:val="001C1D3D"/>
    <w:rsid w:val="001C3ABB"/>
    <w:rsid w:val="001C53C1"/>
    <w:rsid w:val="001C547D"/>
    <w:rsid w:val="001C6916"/>
    <w:rsid w:val="001D38B4"/>
    <w:rsid w:val="001D5C3A"/>
    <w:rsid w:val="001D7CA9"/>
    <w:rsid w:val="001E0C4D"/>
    <w:rsid w:val="001E2181"/>
    <w:rsid w:val="001E5353"/>
    <w:rsid w:val="001E768A"/>
    <w:rsid w:val="001E7C53"/>
    <w:rsid w:val="001F0995"/>
    <w:rsid w:val="001F0C4E"/>
    <w:rsid w:val="001F4144"/>
    <w:rsid w:val="00201310"/>
    <w:rsid w:val="00201C37"/>
    <w:rsid w:val="002026B2"/>
    <w:rsid w:val="0020430F"/>
    <w:rsid w:val="00207E6D"/>
    <w:rsid w:val="00210DF5"/>
    <w:rsid w:val="0021172E"/>
    <w:rsid w:val="00211B4B"/>
    <w:rsid w:val="00211DC5"/>
    <w:rsid w:val="00213275"/>
    <w:rsid w:val="00213F53"/>
    <w:rsid w:val="002159DA"/>
    <w:rsid w:val="00216E72"/>
    <w:rsid w:val="00216FA6"/>
    <w:rsid w:val="00222E45"/>
    <w:rsid w:val="00223D21"/>
    <w:rsid w:val="00225737"/>
    <w:rsid w:val="00226C28"/>
    <w:rsid w:val="00226CAE"/>
    <w:rsid w:val="00232FAD"/>
    <w:rsid w:val="00237764"/>
    <w:rsid w:val="00237A95"/>
    <w:rsid w:val="00241136"/>
    <w:rsid w:val="00246EA8"/>
    <w:rsid w:val="00251F18"/>
    <w:rsid w:val="0025442A"/>
    <w:rsid w:val="002549D6"/>
    <w:rsid w:val="002557E8"/>
    <w:rsid w:val="00255B56"/>
    <w:rsid w:val="002561A7"/>
    <w:rsid w:val="0026096B"/>
    <w:rsid w:val="00260B17"/>
    <w:rsid w:val="00260D2B"/>
    <w:rsid w:val="00260F7C"/>
    <w:rsid w:val="00261038"/>
    <w:rsid w:val="00261A50"/>
    <w:rsid w:val="00263257"/>
    <w:rsid w:val="00263D70"/>
    <w:rsid w:val="0026616E"/>
    <w:rsid w:val="0027095E"/>
    <w:rsid w:val="00270AAE"/>
    <w:rsid w:val="0027131A"/>
    <w:rsid w:val="002729A1"/>
    <w:rsid w:val="00274E70"/>
    <w:rsid w:val="0027648C"/>
    <w:rsid w:val="00281996"/>
    <w:rsid w:val="00281E34"/>
    <w:rsid w:val="00282749"/>
    <w:rsid w:val="00283811"/>
    <w:rsid w:val="00287502"/>
    <w:rsid w:val="00287686"/>
    <w:rsid w:val="002903C7"/>
    <w:rsid w:val="002912CC"/>
    <w:rsid w:val="00293D01"/>
    <w:rsid w:val="002954CF"/>
    <w:rsid w:val="00295952"/>
    <w:rsid w:val="00295A21"/>
    <w:rsid w:val="00297EB2"/>
    <w:rsid w:val="002A02E9"/>
    <w:rsid w:val="002A1BF7"/>
    <w:rsid w:val="002A5951"/>
    <w:rsid w:val="002A5E6B"/>
    <w:rsid w:val="002A5F46"/>
    <w:rsid w:val="002B0450"/>
    <w:rsid w:val="002B115A"/>
    <w:rsid w:val="002B25E2"/>
    <w:rsid w:val="002B2D13"/>
    <w:rsid w:val="002B4305"/>
    <w:rsid w:val="002B4A7A"/>
    <w:rsid w:val="002C1EF7"/>
    <w:rsid w:val="002C24AC"/>
    <w:rsid w:val="002C260A"/>
    <w:rsid w:val="002C3E07"/>
    <w:rsid w:val="002C46BE"/>
    <w:rsid w:val="002C539F"/>
    <w:rsid w:val="002D1468"/>
    <w:rsid w:val="002D348F"/>
    <w:rsid w:val="002D44CE"/>
    <w:rsid w:val="002D5E3E"/>
    <w:rsid w:val="002D7B3E"/>
    <w:rsid w:val="002E0025"/>
    <w:rsid w:val="002E0119"/>
    <w:rsid w:val="002E0427"/>
    <w:rsid w:val="002E0BB7"/>
    <w:rsid w:val="002E14C3"/>
    <w:rsid w:val="002E2486"/>
    <w:rsid w:val="002E2908"/>
    <w:rsid w:val="002E3B4E"/>
    <w:rsid w:val="002E4690"/>
    <w:rsid w:val="002F1252"/>
    <w:rsid w:val="002F1D45"/>
    <w:rsid w:val="002F3F0F"/>
    <w:rsid w:val="002F456F"/>
    <w:rsid w:val="002F5921"/>
    <w:rsid w:val="002F667A"/>
    <w:rsid w:val="00301954"/>
    <w:rsid w:val="003027D1"/>
    <w:rsid w:val="00305997"/>
    <w:rsid w:val="00306B70"/>
    <w:rsid w:val="0030714F"/>
    <w:rsid w:val="003106DA"/>
    <w:rsid w:val="00310C47"/>
    <w:rsid w:val="00314707"/>
    <w:rsid w:val="00317BD1"/>
    <w:rsid w:val="0032116A"/>
    <w:rsid w:val="0032594C"/>
    <w:rsid w:val="00325EC5"/>
    <w:rsid w:val="00327507"/>
    <w:rsid w:val="0032796D"/>
    <w:rsid w:val="00332772"/>
    <w:rsid w:val="00332789"/>
    <w:rsid w:val="00333A7A"/>
    <w:rsid w:val="00334709"/>
    <w:rsid w:val="00334932"/>
    <w:rsid w:val="00335E5C"/>
    <w:rsid w:val="003403A8"/>
    <w:rsid w:val="00340D72"/>
    <w:rsid w:val="003415D4"/>
    <w:rsid w:val="003416AB"/>
    <w:rsid w:val="00342238"/>
    <w:rsid w:val="003452D3"/>
    <w:rsid w:val="00345E90"/>
    <w:rsid w:val="0035209C"/>
    <w:rsid w:val="00354593"/>
    <w:rsid w:val="00363CF6"/>
    <w:rsid w:val="00365404"/>
    <w:rsid w:val="00365A60"/>
    <w:rsid w:val="00367E2C"/>
    <w:rsid w:val="00372839"/>
    <w:rsid w:val="00373095"/>
    <w:rsid w:val="00380536"/>
    <w:rsid w:val="003828A8"/>
    <w:rsid w:val="00383E5E"/>
    <w:rsid w:val="00384BEE"/>
    <w:rsid w:val="0038616A"/>
    <w:rsid w:val="00386FC0"/>
    <w:rsid w:val="00387451"/>
    <w:rsid w:val="00387B4C"/>
    <w:rsid w:val="00390991"/>
    <w:rsid w:val="00392B69"/>
    <w:rsid w:val="003A082A"/>
    <w:rsid w:val="003A1EED"/>
    <w:rsid w:val="003A21B7"/>
    <w:rsid w:val="003A38F2"/>
    <w:rsid w:val="003A5B3C"/>
    <w:rsid w:val="003A5DB8"/>
    <w:rsid w:val="003A66FB"/>
    <w:rsid w:val="003A6AD3"/>
    <w:rsid w:val="003B02B8"/>
    <w:rsid w:val="003B1836"/>
    <w:rsid w:val="003B1D7E"/>
    <w:rsid w:val="003B2CD3"/>
    <w:rsid w:val="003B2FCF"/>
    <w:rsid w:val="003B3772"/>
    <w:rsid w:val="003B551E"/>
    <w:rsid w:val="003B6BEE"/>
    <w:rsid w:val="003B7CB4"/>
    <w:rsid w:val="003C0141"/>
    <w:rsid w:val="003C0D0B"/>
    <w:rsid w:val="003C1A07"/>
    <w:rsid w:val="003C22C9"/>
    <w:rsid w:val="003C4EC6"/>
    <w:rsid w:val="003C605B"/>
    <w:rsid w:val="003C61F7"/>
    <w:rsid w:val="003D066B"/>
    <w:rsid w:val="003D0DB4"/>
    <w:rsid w:val="003D1C08"/>
    <w:rsid w:val="003D221C"/>
    <w:rsid w:val="003D68F1"/>
    <w:rsid w:val="003D6C12"/>
    <w:rsid w:val="003D7108"/>
    <w:rsid w:val="003E560A"/>
    <w:rsid w:val="003E58D9"/>
    <w:rsid w:val="003E7DC2"/>
    <w:rsid w:val="003F2230"/>
    <w:rsid w:val="003F2C3B"/>
    <w:rsid w:val="003F54BD"/>
    <w:rsid w:val="003F67D7"/>
    <w:rsid w:val="003F7A4B"/>
    <w:rsid w:val="003F7D4A"/>
    <w:rsid w:val="0040002A"/>
    <w:rsid w:val="004019AB"/>
    <w:rsid w:val="004037C5"/>
    <w:rsid w:val="004049DC"/>
    <w:rsid w:val="0040510D"/>
    <w:rsid w:val="00405D00"/>
    <w:rsid w:val="00406007"/>
    <w:rsid w:val="0041029A"/>
    <w:rsid w:val="00411B70"/>
    <w:rsid w:val="00412243"/>
    <w:rsid w:val="00412530"/>
    <w:rsid w:val="004134F1"/>
    <w:rsid w:val="00413D69"/>
    <w:rsid w:val="00413F41"/>
    <w:rsid w:val="00415723"/>
    <w:rsid w:val="00415B9F"/>
    <w:rsid w:val="0042180C"/>
    <w:rsid w:val="00422FC6"/>
    <w:rsid w:val="00424790"/>
    <w:rsid w:val="00424836"/>
    <w:rsid w:val="00426455"/>
    <w:rsid w:val="00430133"/>
    <w:rsid w:val="0043383B"/>
    <w:rsid w:val="00433DC9"/>
    <w:rsid w:val="00436228"/>
    <w:rsid w:val="004371E7"/>
    <w:rsid w:val="00437253"/>
    <w:rsid w:val="00440E0A"/>
    <w:rsid w:val="00441DFA"/>
    <w:rsid w:val="00444ABD"/>
    <w:rsid w:val="00445D37"/>
    <w:rsid w:val="0044627C"/>
    <w:rsid w:val="00447A25"/>
    <w:rsid w:val="0045003F"/>
    <w:rsid w:val="0045240E"/>
    <w:rsid w:val="00452DA3"/>
    <w:rsid w:val="00453655"/>
    <w:rsid w:val="00454512"/>
    <w:rsid w:val="00455D48"/>
    <w:rsid w:val="0045665B"/>
    <w:rsid w:val="0046026D"/>
    <w:rsid w:val="00460A79"/>
    <w:rsid w:val="00462A32"/>
    <w:rsid w:val="004649BA"/>
    <w:rsid w:val="00467B57"/>
    <w:rsid w:val="004706D8"/>
    <w:rsid w:val="00472A9E"/>
    <w:rsid w:val="00473130"/>
    <w:rsid w:val="00473355"/>
    <w:rsid w:val="004748FE"/>
    <w:rsid w:val="00474A72"/>
    <w:rsid w:val="00480CAC"/>
    <w:rsid w:val="00484461"/>
    <w:rsid w:val="0048468E"/>
    <w:rsid w:val="00486FB0"/>
    <w:rsid w:val="00487C9F"/>
    <w:rsid w:val="00490407"/>
    <w:rsid w:val="00493538"/>
    <w:rsid w:val="00496CCC"/>
    <w:rsid w:val="004A09E4"/>
    <w:rsid w:val="004A0B98"/>
    <w:rsid w:val="004A1E88"/>
    <w:rsid w:val="004A1EB8"/>
    <w:rsid w:val="004A2956"/>
    <w:rsid w:val="004A3650"/>
    <w:rsid w:val="004A4A8B"/>
    <w:rsid w:val="004A51FF"/>
    <w:rsid w:val="004B0A82"/>
    <w:rsid w:val="004B2E7D"/>
    <w:rsid w:val="004B38B8"/>
    <w:rsid w:val="004B45A7"/>
    <w:rsid w:val="004B76A6"/>
    <w:rsid w:val="004C11B6"/>
    <w:rsid w:val="004C1933"/>
    <w:rsid w:val="004C3054"/>
    <w:rsid w:val="004C4457"/>
    <w:rsid w:val="004C49B0"/>
    <w:rsid w:val="004C4D8E"/>
    <w:rsid w:val="004D06D8"/>
    <w:rsid w:val="004D7451"/>
    <w:rsid w:val="004E0058"/>
    <w:rsid w:val="004E02C6"/>
    <w:rsid w:val="004E0547"/>
    <w:rsid w:val="004E3F75"/>
    <w:rsid w:val="004E5929"/>
    <w:rsid w:val="004E5B05"/>
    <w:rsid w:val="004F0115"/>
    <w:rsid w:val="004F100B"/>
    <w:rsid w:val="004F2C6F"/>
    <w:rsid w:val="004F4347"/>
    <w:rsid w:val="004F4F47"/>
    <w:rsid w:val="004F5CA6"/>
    <w:rsid w:val="004F672D"/>
    <w:rsid w:val="005013B3"/>
    <w:rsid w:val="00501A25"/>
    <w:rsid w:val="00506F30"/>
    <w:rsid w:val="0050751B"/>
    <w:rsid w:val="005117D0"/>
    <w:rsid w:val="00511DA3"/>
    <w:rsid w:val="00511FB1"/>
    <w:rsid w:val="00515995"/>
    <w:rsid w:val="00516801"/>
    <w:rsid w:val="00517E21"/>
    <w:rsid w:val="00523B40"/>
    <w:rsid w:val="00524F58"/>
    <w:rsid w:val="005271EB"/>
    <w:rsid w:val="00527234"/>
    <w:rsid w:val="0053380F"/>
    <w:rsid w:val="00533EEB"/>
    <w:rsid w:val="00534D5D"/>
    <w:rsid w:val="0053614F"/>
    <w:rsid w:val="00540991"/>
    <w:rsid w:val="00542DDE"/>
    <w:rsid w:val="00543988"/>
    <w:rsid w:val="00543F2A"/>
    <w:rsid w:val="00547BD0"/>
    <w:rsid w:val="00547FDE"/>
    <w:rsid w:val="005504BF"/>
    <w:rsid w:val="0055093E"/>
    <w:rsid w:val="00550B7A"/>
    <w:rsid w:val="005514F1"/>
    <w:rsid w:val="005559D2"/>
    <w:rsid w:val="00556069"/>
    <w:rsid w:val="00556414"/>
    <w:rsid w:val="00562547"/>
    <w:rsid w:val="00564379"/>
    <w:rsid w:val="00564EB3"/>
    <w:rsid w:val="00566955"/>
    <w:rsid w:val="00566E9C"/>
    <w:rsid w:val="00570D07"/>
    <w:rsid w:val="005730D5"/>
    <w:rsid w:val="00573314"/>
    <w:rsid w:val="00575CCD"/>
    <w:rsid w:val="00577C85"/>
    <w:rsid w:val="00580485"/>
    <w:rsid w:val="005808D4"/>
    <w:rsid w:val="00583157"/>
    <w:rsid w:val="00585B0C"/>
    <w:rsid w:val="005862CA"/>
    <w:rsid w:val="00586698"/>
    <w:rsid w:val="00591CA1"/>
    <w:rsid w:val="00592271"/>
    <w:rsid w:val="0059332E"/>
    <w:rsid w:val="00594B1B"/>
    <w:rsid w:val="005969DC"/>
    <w:rsid w:val="005A0B60"/>
    <w:rsid w:val="005A0D43"/>
    <w:rsid w:val="005A18B5"/>
    <w:rsid w:val="005A1C9B"/>
    <w:rsid w:val="005A3060"/>
    <w:rsid w:val="005A4BD0"/>
    <w:rsid w:val="005A6B40"/>
    <w:rsid w:val="005A6BBB"/>
    <w:rsid w:val="005B0782"/>
    <w:rsid w:val="005B29DF"/>
    <w:rsid w:val="005B3BB9"/>
    <w:rsid w:val="005B578F"/>
    <w:rsid w:val="005B7472"/>
    <w:rsid w:val="005B7CC4"/>
    <w:rsid w:val="005C0A09"/>
    <w:rsid w:val="005C129E"/>
    <w:rsid w:val="005C1519"/>
    <w:rsid w:val="005C2CA3"/>
    <w:rsid w:val="005C40E3"/>
    <w:rsid w:val="005C6A9E"/>
    <w:rsid w:val="005C6EDC"/>
    <w:rsid w:val="005D0686"/>
    <w:rsid w:val="005D17D2"/>
    <w:rsid w:val="005D291F"/>
    <w:rsid w:val="005D422B"/>
    <w:rsid w:val="005D4405"/>
    <w:rsid w:val="005D44D9"/>
    <w:rsid w:val="005D4BB9"/>
    <w:rsid w:val="005D58CE"/>
    <w:rsid w:val="005E0CA7"/>
    <w:rsid w:val="005E1409"/>
    <w:rsid w:val="005E2325"/>
    <w:rsid w:val="005E235E"/>
    <w:rsid w:val="005E2E70"/>
    <w:rsid w:val="005E354C"/>
    <w:rsid w:val="005E4374"/>
    <w:rsid w:val="005E4653"/>
    <w:rsid w:val="005E5388"/>
    <w:rsid w:val="005E7711"/>
    <w:rsid w:val="005E79CC"/>
    <w:rsid w:val="005E7C67"/>
    <w:rsid w:val="005F0757"/>
    <w:rsid w:val="005F0E0C"/>
    <w:rsid w:val="005F114E"/>
    <w:rsid w:val="005F4609"/>
    <w:rsid w:val="005F52B1"/>
    <w:rsid w:val="005F568F"/>
    <w:rsid w:val="005F5DC7"/>
    <w:rsid w:val="005F65A2"/>
    <w:rsid w:val="00601FAC"/>
    <w:rsid w:val="00602562"/>
    <w:rsid w:val="00602702"/>
    <w:rsid w:val="0060413C"/>
    <w:rsid w:val="00604605"/>
    <w:rsid w:val="00605D09"/>
    <w:rsid w:val="00610CE8"/>
    <w:rsid w:val="00611552"/>
    <w:rsid w:val="00611EEF"/>
    <w:rsid w:val="00613F2F"/>
    <w:rsid w:val="00614283"/>
    <w:rsid w:val="0061597B"/>
    <w:rsid w:val="006203AE"/>
    <w:rsid w:val="006208F7"/>
    <w:rsid w:val="00621315"/>
    <w:rsid w:val="00621A4C"/>
    <w:rsid w:val="006247C2"/>
    <w:rsid w:val="00624DD4"/>
    <w:rsid w:val="006304C3"/>
    <w:rsid w:val="00630710"/>
    <w:rsid w:val="0063128F"/>
    <w:rsid w:val="00632C51"/>
    <w:rsid w:val="00633126"/>
    <w:rsid w:val="00635043"/>
    <w:rsid w:val="0063542D"/>
    <w:rsid w:val="00635ADF"/>
    <w:rsid w:val="00640327"/>
    <w:rsid w:val="00640A00"/>
    <w:rsid w:val="00641D22"/>
    <w:rsid w:val="00644356"/>
    <w:rsid w:val="00646C03"/>
    <w:rsid w:val="00650B19"/>
    <w:rsid w:val="00650E3F"/>
    <w:rsid w:val="00650E9E"/>
    <w:rsid w:val="006543F8"/>
    <w:rsid w:val="0065657B"/>
    <w:rsid w:val="00657430"/>
    <w:rsid w:val="0066116C"/>
    <w:rsid w:val="00662160"/>
    <w:rsid w:val="006622BD"/>
    <w:rsid w:val="00662E9D"/>
    <w:rsid w:val="006630CE"/>
    <w:rsid w:val="006642E1"/>
    <w:rsid w:val="0066467D"/>
    <w:rsid w:val="00665833"/>
    <w:rsid w:val="0066704C"/>
    <w:rsid w:val="00667F56"/>
    <w:rsid w:val="00670A4A"/>
    <w:rsid w:val="00673B09"/>
    <w:rsid w:val="00673CF6"/>
    <w:rsid w:val="00675EE1"/>
    <w:rsid w:val="00680C5B"/>
    <w:rsid w:val="00683006"/>
    <w:rsid w:val="0068347A"/>
    <w:rsid w:val="00685DBC"/>
    <w:rsid w:val="0068649D"/>
    <w:rsid w:val="0069174B"/>
    <w:rsid w:val="006927F2"/>
    <w:rsid w:val="00693105"/>
    <w:rsid w:val="006A17EF"/>
    <w:rsid w:val="006A3144"/>
    <w:rsid w:val="006A3D3E"/>
    <w:rsid w:val="006A4727"/>
    <w:rsid w:val="006A5C77"/>
    <w:rsid w:val="006A7E6A"/>
    <w:rsid w:val="006B0FFC"/>
    <w:rsid w:val="006B2212"/>
    <w:rsid w:val="006B2C8F"/>
    <w:rsid w:val="006B3627"/>
    <w:rsid w:val="006B6E98"/>
    <w:rsid w:val="006C298A"/>
    <w:rsid w:val="006C6534"/>
    <w:rsid w:val="006D5C52"/>
    <w:rsid w:val="006D6867"/>
    <w:rsid w:val="006E0ECA"/>
    <w:rsid w:val="006E1459"/>
    <w:rsid w:val="006E24EE"/>
    <w:rsid w:val="006E2734"/>
    <w:rsid w:val="006E5E77"/>
    <w:rsid w:val="006E6DBF"/>
    <w:rsid w:val="006F0435"/>
    <w:rsid w:val="006F064B"/>
    <w:rsid w:val="006F1D04"/>
    <w:rsid w:val="006F1D68"/>
    <w:rsid w:val="006F2701"/>
    <w:rsid w:val="006F3D00"/>
    <w:rsid w:val="006F4F72"/>
    <w:rsid w:val="006F507B"/>
    <w:rsid w:val="006F6E99"/>
    <w:rsid w:val="006F6EE2"/>
    <w:rsid w:val="006F77AA"/>
    <w:rsid w:val="006F7C5D"/>
    <w:rsid w:val="00700657"/>
    <w:rsid w:val="00700A36"/>
    <w:rsid w:val="007042EF"/>
    <w:rsid w:val="00704EFB"/>
    <w:rsid w:val="00705EC6"/>
    <w:rsid w:val="00707C1A"/>
    <w:rsid w:val="0071197C"/>
    <w:rsid w:val="007165DA"/>
    <w:rsid w:val="0072183F"/>
    <w:rsid w:val="00722298"/>
    <w:rsid w:val="007232A9"/>
    <w:rsid w:val="00724A91"/>
    <w:rsid w:val="0072791A"/>
    <w:rsid w:val="00727BEC"/>
    <w:rsid w:val="00730130"/>
    <w:rsid w:val="00731081"/>
    <w:rsid w:val="00731A8E"/>
    <w:rsid w:val="007400B9"/>
    <w:rsid w:val="007422AA"/>
    <w:rsid w:val="007423E2"/>
    <w:rsid w:val="0074293D"/>
    <w:rsid w:val="007442B1"/>
    <w:rsid w:val="007463EE"/>
    <w:rsid w:val="007465B8"/>
    <w:rsid w:val="00750691"/>
    <w:rsid w:val="00751CF9"/>
    <w:rsid w:val="00755208"/>
    <w:rsid w:val="00756ADE"/>
    <w:rsid w:val="0076052B"/>
    <w:rsid w:val="00764A7C"/>
    <w:rsid w:val="00766E7D"/>
    <w:rsid w:val="00767C4E"/>
    <w:rsid w:val="00772C10"/>
    <w:rsid w:val="00775102"/>
    <w:rsid w:val="00775953"/>
    <w:rsid w:val="00775A97"/>
    <w:rsid w:val="0077747E"/>
    <w:rsid w:val="007834E8"/>
    <w:rsid w:val="0078612B"/>
    <w:rsid w:val="00790553"/>
    <w:rsid w:val="00791E36"/>
    <w:rsid w:val="00793163"/>
    <w:rsid w:val="007953C2"/>
    <w:rsid w:val="00797851"/>
    <w:rsid w:val="007A16EB"/>
    <w:rsid w:val="007A237D"/>
    <w:rsid w:val="007A3110"/>
    <w:rsid w:val="007A3C3E"/>
    <w:rsid w:val="007A4103"/>
    <w:rsid w:val="007A4574"/>
    <w:rsid w:val="007A47F8"/>
    <w:rsid w:val="007A4FB5"/>
    <w:rsid w:val="007A7199"/>
    <w:rsid w:val="007A7DB6"/>
    <w:rsid w:val="007B021F"/>
    <w:rsid w:val="007B09AC"/>
    <w:rsid w:val="007B1567"/>
    <w:rsid w:val="007B3A78"/>
    <w:rsid w:val="007B4CBF"/>
    <w:rsid w:val="007B66E4"/>
    <w:rsid w:val="007B6EAA"/>
    <w:rsid w:val="007C0207"/>
    <w:rsid w:val="007C17D9"/>
    <w:rsid w:val="007C7847"/>
    <w:rsid w:val="007D0E0F"/>
    <w:rsid w:val="007D2BE5"/>
    <w:rsid w:val="007D306B"/>
    <w:rsid w:val="007D4DF7"/>
    <w:rsid w:val="007D5C49"/>
    <w:rsid w:val="007E342F"/>
    <w:rsid w:val="007E4DC4"/>
    <w:rsid w:val="007F00C5"/>
    <w:rsid w:val="007F0827"/>
    <w:rsid w:val="007F1BBF"/>
    <w:rsid w:val="007F1ED2"/>
    <w:rsid w:val="007F2801"/>
    <w:rsid w:val="007F3702"/>
    <w:rsid w:val="007F7702"/>
    <w:rsid w:val="007F779F"/>
    <w:rsid w:val="007F78B9"/>
    <w:rsid w:val="00801B10"/>
    <w:rsid w:val="00802E20"/>
    <w:rsid w:val="00802E63"/>
    <w:rsid w:val="00803D94"/>
    <w:rsid w:val="00810DA4"/>
    <w:rsid w:val="008142F6"/>
    <w:rsid w:val="0081653D"/>
    <w:rsid w:val="008201E7"/>
    <w:rsid w:val="008238D8"/>
    <w:rsid w:val="00825BAF"/>
    <w:rsid w:val="00831842"/>
    <w:rsid w:val="00832617"/>
    <w:rsid w:val="00834715"/>
    <w:rsid w:val="00837B3E"/>
    <w:rsid w:val="00840A04"/>
    <w:rsid w:val="00841688"/>
    <w:rsid w:val="00842AD5"/>
    <w:rsid w:val="00843CE8"/>
    <w:rsid w:val="008461A4"/>
    <w:rsid w:val="00846B25"/>
    <w:rsid w:val="00847081"/>
    <w:rsid w:val="00847767"/>
    <w:rsid w:val="00851D53"/>
    <w:rsid w:val="0085202B"/>
    <w:rsid w:val="00852AE7"/>
    <w:rsid w:val="00856ED3"/>
    <w:rsid w:val="008579F7"/>
    <w:rsid w:val="0086113C"/>
    <w:rsid w:val="00861C25"/>
    <w:rsid w:val="008643B2"/>
    <w:rsid w:val="008662A3"/>
    <w:rsid w:val="00867304"/>
    <w:rsid w:val="00870A7D"/>
    <w:rsid w:val="0087158C"/>
    <w:rsid w:val="00874765"/>
    <w:rsid w:val="008764E5"/>
    <w:rsid w:val="00876765"/>
    <w:rsid w:val="00876A9B"/>
    <w:rsid w:val="00883BFA"/>
    <w:rsid w:val="0088438E"/>
    <w:rsid w:val="00885645"/>
    <w:rsid w:val="00886419"/>
    <w:rsid w:val="00886E15"/>
    <w:rsid w:val="008875E4"/>
    <w:rsid w:val="0089258D"/>
    <w:rsid w:val="008929A1"/>
    <w:rsid w:val="0089465D"/>
    <w:rsid w:val="00894EDF"/>
    <w:rsid w:val="008963EC"/>
    <w:rsid w:val="0089655F"/>
    <w:rsid w:val="00896934"/>
    <w:rsid w:val="008969DC"/>
    <w:rsid w:val="008A01B3"/>
    <w:rsid w:val="008A2302"/>
    <w:rsid w:val="008A23A6"/>
    <w:rsid w:val="008A4E57"/>
    <w:rsid w:val="008A52EA"/>
    <w:rsid w:val="008A545C"/>
    <w:rsid w:val="008A65FF"/>
    <w:rsid w:val="008A6657"/>
    <w:rsid w:val="008B05C1"/>
    <w:rsid w:val="008B0A8E"/>
    <w:rsid w:val="008B0EFC"/>
    <w:rsid w:val="008B17EB"/>
    <w:rsid w:val="008B25C6"/>
    <w:rsid w:val="008B280B"/>
    <w:rsid w:val="008B2DF7"/>
    <w:rsid w:val="008B6001"/>
    <w:rsid w:val="008B637E"/>
    <w:rsid w:val="008C0DD5"/>
    <w:rsid w:val="008C1CEF"/>
    <w:rsid w:val="008C1F28"/>
    <w:rsid w:val="008C27FA"/>
    <w:rsid w:val="008C2878"/>
    <w:rsid w:val="008C2BAE"/>
    <w:rsid w:val="008C418E"/>
    <w:rsid w:val="008C436F"/>
    <w:rsid w:val="008C52F2"/>
    <w:rsid w:val="008C79C5"/>
    <w:rsid w:val="008C7BFE"/>
    <w:rsid w:val="008D07A3"/>
    <w:rsid w:val="008D30E6"/>
    <w:rsid w:val="008D3C3B"/>
    <w:rsid w:val="008D49D7"/>
    <w:rsid w:val="008D55B5"/>
    <w:rsid w:val="008E0E9E"/>
    <w:rsid w:val="008E1A89"/>
    <w:rsid w:val="008E2C21"/>
    <w:rsid w:val="008E2CB7"/>
    <w:rsid w:val="008E33E8"/>
    <w:rsid w:val="008E3839"/>
    <w:rsid w:val="008E3D52"/>
    <w:rsid w:val="008E4C96"/>
    <w:rsid w:val="008E4F22"/>
    <w:rsid w:val="008E4FDF"/>
    <w:rsid w:val="008E5582"/>
    <w:rsid w:val="008E56C2"/>
    <w:rsid w:val="008E6AAE"/>
    <w:rsid w:val="008E7867"/>
    <w:rsid w:val="008F0338"/>
    <w:rsid w:val="008F0472"/>
    <w:rsid w:val="008F1B32"/>
    <w:rsid w:val="008F1E39"/>
    <w:rsid w:val="008F27A9"/>
    <w:rsid w:val="008F2A08"/>
    <w:rsid w:val="008F43BE"/>
    <w:rsid w:val="008F54FE"/>
    <w:rsid w:val="00901571"/>
    <w:rsid w:val="0090572E"/>
    <w:rsid w:val="009068CC"/>
    <w:rsid w:val="00906D71"/>
    <w:rsid w:val="00906EA2"/>
    <w:rsid w:val="009121B7"/>
    <w:rsid w:val="0091304D"/>
    <w:rsid w:val="00915F22"/>
    <w:rsid w:val="00916320"/>
    <w:rsid w:val="00916470"/>
    <w:rsid w:val="009200AB"/>
    <w:rsid w:val="00920CDF"/>
    <w:rsid w:val="00926E4D"/>
    <w:rsid w:val="00926E5A"/>
    <w:rsid w:val="00930A9B"/>
    <w:rsid w:val="00936755"/>
    <w:rsid w:val="00937EEF"/>
    <w:rsid w:val="009400D6"/>
    <w:rsid w:val="00942A91"/>
    <w:rsid w:val="00945918"/>
    <w:rsid w:val="00950095"/>
    <w:rsid w:val="0095111C"/>
    <w:rsid w:val="00952330"/>
    <w:rsid w:val="00953909"/>
    <w:rsid w:val="009548D7"/>
    <w:rsid w:val="00957EB0"/>
    <w:rsid w:val="00961389"/>
    <w:rsid w:val="009613EB"/>
    <w:rsid w:val="009615A1"/>
    <w:rsid w:val="00962000"/>
    <w:rsid w:val="00962D64"/>
    <w:rsid w:val="00963D48"/>
    <w:rsid w:val="0097051A"/>
    <w:rsid w:val="009707F4"/>
    <w:rsid w:val="009719C6"/>
    <w:rsid w:val="0097557B"/>
    <w:rsid w:val="00975779"/>
    <w:rsid w:val="009765D2"/>
    <w:rsid w:val="00977075"/>
    <w:rsid w:val="00977A7F"/>
    <w:rsid w:val="00980049"/>
    <w:rsid w:val="0098096A"/>
    <w:rsid w:val="009819D5"/>
    <w:rsid w:val="009829DD"/>
    <w:rsid w:val="009836E8"/>
    <w:rsid w:val="009837E5"/>
    <w:rsid w:val="009844E3"/>
    <w:rsid w:val="00984BB3"/>
    <w:rsid w:val="00986708"/>
    <w:rsid w:val="009875A6"/>
    <w:rsid w:val="009875EA"/>
    <w:rsid w:val="009878BB"/>
    <w:rsid w:val="00991C8A"/>
    <w:rsid w:val="00992F50"/>
    <w:rsid w:val="00997AF0"/>
    <w:rsid w:val="009A00C3"/>
    <w:rsid w:val="009A2584"/>
    <w:rsid w:val="009A7E7B"/>
    <w:rsid w:val="009B0253"/>
    <w:rsid w:val="009B289A"/>
    <w:rsid w:val="009B2EC5"/>
    <w:rsid w:val="009B43DE"/>
    <w:rsid w:val="009B6957"/>
    <w:rsid w:val="009C03A6"/>
    <w:rsid w:val="009C2A6A"/>
    <w:rsid w:val="009C5654"/>
    <w:rsid w:val="009C6AC1"/>
    <w:rsid w:val="009C78ED"/>
    <w:rsid w:val="009D0D8B"/>
    <w:rsid w:val="009D1E5B"/>
    <w:rsid w:val="009D22A8"/>
    <w:rsid w:val="009D521E"/>
    <w:rsid w:val="009E09DB"/>
    <w:rsid w:val="009E280F"/>
    <w:rsid w:val="009E3BFC"/>
    <w:rsid w:val="009E4421"/>
    <w:rsid w:val="009E5D88"/>
    <w:rsid w:val="009F128B"/>
    <w:rsid w:val="009F1DA9"/>
    <w:rsid w:val="009F31E5"/>
    <w:rsid w:val="009F3C91"/>
    <w:rsid w:val="009F5969"/>
    <w:rsid w:val="009F65FD"/>
    <w:rsid w:val="009F717C"/>
    <w:rsid w:val="009F743F"/>
    <w:rsid w:val="009F7AA3"/>
    <w:rsid w:val="00A0089D"/>
    <w:rsid w:val="00A00AF1"/>
    <w:rsid w:val="00A01A25"/>
    <w:rsid w:val="00A0452E"/>
    <w:rsid w:val="00A058AC"/>
    <w:rsid w:val="00A05942"/>
    <w:rsid w:val="00A06181"/>
    <w:rsid w:val="00A0654D"/>
    <w:rsid w:val="00A10353"/>
    <w:rsid w:val="00A1071B"/>
    <w:rsid w:val="00A11EB0"/>
    <w:rsid w:val="00A13449"/>
    <w:rsid w:val="00A1441D"/>
    <w:rsid w:val="00A17123"/>
    <w:rsid w:val="00A240C4"/>
    <w:rsid w:val="00A2445E"/>
    <w:rsid w:val="00A30CDD"/>
    <w:rsid w:val="00A35133"/>
    <w:rsid w:val="00A358CB"/>
    <w:rsid w:val="00A41079"/>
    <w:rsid w:val="00A42FE7"/>
    <w:rsid w:val="00A43802"/>
    <w:rsid w:val="00A44DB4"/>
    <w:rsid w:val="00A46D24"/>
    <w:rsid w:val="00A50584"/>
    <w:rsid w:val="00A52CE0"/>
    <w:rsid w:val="00A53135"/>
    <w:rsid w:val="00A53ED0"/>
    <w:rsid w:val="00A54822"/>
    <w:rsid w:val="00A558B7"/>
    <w:rsid w:val="00A56642"/>
    <w:rsid w:val="00A5741B"/>
    <w:rsid w:val="00A57DBA"/>
    <w:rsid w:val="00A61509"/>
    <w:rsid w:val="00A62A04"/>
    <w:rsid w:val="00A62CC8"/>
    <w:rsid w:val="00A63662"/>
    <w:rsid w:val="00A63880"/>
    <w:rsid w:val="00A65F7A"/>
    <w:rsid w:val="00A66017"/>
    <w:rsid w:val="00A665A9"/>
    <w:rsid w:val="00A73B7A"/>
    <w:rsid w:val="00A76888"/>
    <w:rsid w:val="00A7789E"/>
    <w:rsid w:val="00A8266D"/>
    <w:rsid w:val="00A82CA5"/>
    <w:rsid w:val="00A82FE1"/>
    <w:rsid w:val="00A86793"/>
    <w:rsid w:val="00A86B56"/>
    <w:rsid w:val="00A86D7F"/>
    <w:rsid w:val="00A87102"/>
    <w:rsid w:val="00A919EE"/>
    <w:rsid w:val="00A930AD"/>
    <w:rsid w:val="00A942FF"/>
    <w:rsid w:val="00A9524E"/>
    <w:rsid w:val="00A9653A"/>
    <w:rsid w:val="00A96B30"/>
    <w:rsid w:val="00AA0D16"/>
    <w:rsid w:val="00AA20AE"/>
    <w:rsid w:val="00AA2ABD"/>
    <w:rsid w:val="00AA4AE3"/>
    <w:rsid w:val="00AA4BC0"/>
    <w:rsid w:val="00AA6662"/>
    <w:rsid w:val="00AA7FB4"/>
    <w:rsid w:val="00AB161D"/>
    <w:rsid w:val="00AB16FF"/>
    <w:rsid w:val="00AB1FC3"/>
    <w:rsid w:val="00AB2812"/>
    <w:rsid w:val="00AB2943"/>
    <w:rsid w:val="00AB31AD"/>
    <w:rsid w:val="00AB4BED"/>
    <w:rsid w:val="00AB6BBF"/>
    <w:rsid w:val="00AC00D7"/>
    <w:rsid w:val="00AC0619"/>
    <w:rsid w:val="00AC3ADF"/>
    <w:rsid w:val="00AC74C6"/>
    <w:rsid w:val="00AC7CDC"/>
    <w:rsid w:val="00AC7DE8"/>
    <w:rsid w:val="00AD07F5"/>
    <w:rsid w:val="00AD5550"/>
    <w:rsid w:val="00AD5B81"/>
    <w:rsid w:val="00AD68D6"/>
    <w:rsid w:val="00AD7A41"/>
    <w:rsid w:val="00AE2383"/>
    <w:rsid w:val="00AE26A3"/>
    <w:rsid w:val="00AE3D2F"/>
    <w:rsid w:val="00AE4CD7"/>
    <w:rsid w:val="00AE565F"/>
    <w:rsid w:val="00AE7988"/>
    <w:rsid w:val="00AF06CF"/>
    <w:rsid w:val="00B00C80"/>
    <w:rsid w:val="00B0167B"/>
    <w:rsid w:val="00B03248"/>
    <w:rsid w:val="00B04785"/>
    <w:rsid w:val="00B0645E"/>
    <w:rsid w:val="00B07DA4"/>
    <w:rsid w:val="00B10BD3"/>
    <w:rsid w:val="00B1352C"/>
    <w:rsid w:val="00B16C09"/>
    <w:rsid w:val="00B16CCD"/>
    <w:rsid w:val="00B20380"/>
    <w:rsid w:val="00B24DFF"/>
    <w:rsid w:val="00B25D8C"/>
    <w:rsid w:val="00B31BA6"/>
    <w:rsid w:val="00B32C7A"/>
    <w:rsid w:val="00B3356F"/>
    <w:rsid w:val="00B33D96"/>
    <w:rsid w:val="00B3590F"/>
    <w:rsid w:val="00B419B4"/>
    <w:rsid w:val="00B423B4"/>
    <w:rsid w:val="00B4241F"/>
    <w:rsid w:val="00B4577C"/>
    <w:rsid w:val="00B47AE1"/>
    <w:rsid w:val="00B50C14"/>
    <w:rsid w:val="00B50FAD"/>
    <w:rsid w:val="00B52A15"/>
    <w:rsid w:val="00B55131"/>
    <w:rsid w:val="00B62265"/>
    <w:rsid w:val="00B63EAB"/>
    <w:rsid w:val="00B65C6E"/>
    <w:rsid w:val="00B66BD0"/>
    <w:rsid w:val="00B71068"/>
    <w:rsid w:val="00B72081"/>
    <w:rsid w:val="00B772C5"/>
    <w:rsid w:val="00B81554"/>
    <w:rsid w:val="00B81C25"/>
    <w:rsid w:val="00B8573E"/>
    <w:rsid w:val="00B901CF"/>
    <w:rsid w:val="00B90F9A"/>
    <w:rsid w:val="00B95B73"/>
    <w:rsid w:val="00BA2605"/>
    <w:rsid w:val="00BA3AD3"/>
    <w:rsid w:val="00BA3D93"/>
    <w:rsid w:val="00BA3F59"/>
    <w:rsid w:val="00BA5255"/>
    <w:rsid w:val="00BA7439"/>
    <w:rsid w:val="00BB306F"/>
    <w:rsid w:val="00BB6D3A"/>
    <w:rsid w:val="00BC040F"/>
    <w:rsid w:val="00BC2C12"/>
    <w:rsid w:val="00BC41AF"/>
    <w:rsid w:val="00BC4559"/>
    <w:rsid w:val="00BC58DA"/>
    <w:rsid w:val="00BC69FB"/>
    <w:rsid w:val="00BC6C23"/>
    <w:rsid w:val="00BC7537"/>
    <w:rsid w:val="00BD09C6"/>
    <w:rsid w:val="00BD13E2"/>
    <w:rsid w:val="00BD28F8"/>
    <w:rsid w:val="00BD3775"/>
    <w:rsid w:val="00BD3933"/>
    <w:rsid w:val="00BD5914"/>
    <w:rsid w:val="00BD6F87"/>
    <w:rsid w:val="00BE0EC0"/>
    <w:rsid w:val="00BE0EFA"/>
    <w:rsid w:val="00BE29BD"/>
    <w:rsid w:val="00BE3D1A"/>
    <w:rsid w:val="00BE4857"/>
    <w:rsid w:val="00BE4EA3"/>
    <w:rsid w:val="00BE67E3"/>
    <w:rsid w:val="00BE71A5"/>
    <w:rsid w:val="00BE7CD5"/>
    <w:rsid w:val="00BF1681"/>
    <w:rsid w:val="00BF2101"/>
    <w:rsid w:val="00BF2E4A"/>
    <w:rsid w:val="00BF3A71"/>
    <w:rsid w:val="00BF3ED9"/>
    <w:rsid w:val="00BF4FDF"/>
    <w:rsid w:val="00BF5774"/>
    <w:rsid w:val="00BF5E05"/>
    <w:rsid w:val="00BF6BF5"/>
    <w:rsid w:val="00BF6C42"/>
    <w:rsid w:val="00BF7E31"/>
    <w:rsid w:val="00C0162D"/>
    <w:rsid w:val="00C02AC2"/>
    <w:rsid w:val="00C0594D"/>
    <w:rsid w:val="00C06CF9"/>
    <w:rsid w:val="00C07F9F"/>
    <w:rsid w:val="00C11715"/>
    <w:rsid w:val="00C154F7"/>
    <w:rsid w:val="00C174D2"/>
    <w:rsid w:val="00C211FF"/>
    <w:rsid w:val="00C227BA"/>
    <w:rsid w:val="00C22B52"/>
    <w:rsid w:val="00C23A33"/>
    <w:rsid w:val="00C278B7"/>
    <w:rsid w:val="00C30094"/>
    <w:rsid w:val="00C305DF"/>
    <w:rsid w:val="00C3241A"/>
    <w:rsid w:val="00C335A5"/>
    <w:rsid w:val="00C336E4"/>
    <w:rsid w:val="00C347F2"/>
    <w:rsid w:val="00C36D45"/>
    <w:rsid w:val="00C373A4"/>
    <w:rsid w:val="00C42ED7"/>
    <w:rsid w:val="00C4368A"/>
    <w:rsid w:val="00C43EF8"/>
    <w:rsid w:val="00C44C29"/>
    <w:rsid w:val="00C44FA6"/>
    <w:rsid w:val="00C45113"/>
    <w:rsid w:val="00C50ADF"/>
    <w:rsid w:val="00C51228"/>
    <w:rsid w:val="00C53560"/>
    <w:rsid w:val="00C53829"/>
    <w:rsid w:val="00C5565D"/>
    <w:rsid w:val="00C575B4"/>
    <w:rsid w:val="00C61356"/>
    <w:rsid w:val="00C6400F"/>
    <w:rsid w:val="00C642CA"/>
    <w:rsid w:val="00C6461D"/>
    <w:rsid w:val="00C65A41"/>
    <w:rsid w:val="00C66F82"/>
    <w:rsid w:val="00C67185"/>
    <w:rsid w:val="00C707BE"/>
    <w:rsid w:val="00C71089"/>
    <w:rsid w:val="00C71A5F"/>
    <w:rsid w:val="00C71DA0"/>
    <w:rsid w:val="00C72452"/>
    <w:rsid w:val="00C7283C"/>
    <w:rsid w:val="00C73533"/>
    <w:rsid w:val="00C73D97"/>
    <w:rsid w:val="00C73F08"/>
    <w:rsid w:val="00C75DEF"/>
    <w:rsid w:val="00C761AC"/>
    <w:rsid w:val="00C80199"/>
    <w:rsid w:val="00C80EEE"/>
    <w:rsid w:val="00C81175"/>
    <w:rsid w:val="00C81C3C"/>
    <w:rsid w:val="00C834F3"/>
    <w:rsid w:val="00C84816"/>
    <w:rsid w:val="00C84BC3"/>
    <w:rsid w:val="00C8589A"/>
    <w:rsid w:val="00C8663B"/>
    <w:rsid w:val="00C905EA"/>
    <w:rsid w:val="00C9098A"/>
    <w:rsid w:val="00C910DB"/>
    <w:rsid w:val="00C9484E"/>
    <w:rsid w:val="00C97458"/>
    <w:rsid w:val="00CA0381"/>
    <w:rsid w:val="00CA0E85"/>
    <w:rsid w:val="00CA1A26"/>
    <w:rsid w:val="00CA1D13"/>
    <w:rsid w:val="00CA2427"/>
    <w:rsid w:val="00CA3112"/>
    <w:rsid w:val="00CA4F17"/>
    <w:rsid w:val="00CB1705"/>
    <w:rsid w:val="00CB197B"/>
    <w:rsid w:val="00CB5E36"/>
    <w:rsid w:val="00CB6FF3"/>
    <w:rsid w:val="00CB70D7"/>
    <w:rsid w:val="00CC069F"/>
    <w:rsid w:val="00CC074D"/>
    <w:rsid w:val="00CC1B6B"/>
    <w:rsid w:val="00CC3E86"/>
    <w:rsid w:val="00CC4704"/>
    <w:rsid w:val="00CC5CEF"/>
    <w:rsid w:val="00CC6158"/>
    <w:rsid w:val="00CC7524"/>
    <w:rsid w:val="00CD00CA"/>
    <w:rsid w:val="00CD0662"/>
    <w:rsid w:val="00CD0FBF"/>
    <w:rsid w:val="00CD282D"/>
    <w:rsid w:val="00CD5306"/>
    <w:rsid w:val="00CD60B3"/>
    <w:rsid w:val="00CD6C45"/>
    <w:rsid w:val="00CD6D24"/>
    <w:rsid w:val="00CD6E12"/>
    <w:rsid w:val="00CD6E51"/>
    <w:rsid w:val="00CD7B67"/>
    <w:rsid w:val="00CE0C8B"/>
    <w:rsid w:val="00CE1C2E"/>
    <w:rsid w:val="00CE2D13"/>
    <w:rsid w:val="00CE543F"/>
    <w:rsid w:val="00CE7CB2"/>
    <w:rsid w:val="00CF03C3"/>
    <w:rsid w:val="00CF14BE"/>
    <w:rsid w:val="00CF39E5"/>
    <w:rsid w:val="00CF4F97"/>
    <w:rsid w:val="00CF55B5"/>
    <w:rsid w:val="00D001D8"/>
    <w:rsid w:val="00D00E27"/>
    <w:rsid w:val="00D01912"/>
    <w:rsid w:val="00D025C4"/>
    <w:rsid w:val="00D03010"/>
    <w:rsid w:val="00D0324F"/>
    <w:rsid w:val="00D04020"/>
    <w:rsid w:val="00D05301"/>
    <w:rsid w:val="00D05832"/>
    <w:rsid w:val="00D135DE"/>
    <w:rsid w:val="00D144E4"/>
    <w:rsid w:val="00D157BA"/>
    <w:rsid w:val="00D16567"/>
    <w:rsid w:val="00D219A9"/>
    <w:rsid w:val="00D22215"/>
    <w:rsid w:val="00D23AD2"/>
    <w:rsid w:val="00D23F5A"/>
    <w:rsid w:val="00D24142"/>
    <w:rsid w:val="00D251A4"/>
    <w:rsid w:val="00D251AB"/>
    <w:rsid w:val="00D265F0"/>
    <w:rsid w:val="00D26978"/>
    <w:rsid w:val="00D26D48"/>
    <w:rsid w:val="00D31054"/>
    <w:rsid w:val="00D36F7C"/>
    <w:rsid w:val="00D3736B"/>
    <w:rsid w:val="00D40006"/>
    <w:rsid w:val="00D40ACE"/>
    <w:rsid w:val="00D41AB7"/>
    <w:rsid w:val="00D448C6"/>
    <w:rsid w:val="00D461AD"/>
    <w:rsid w:val="00D461C0"/>
    <w:rsid w:val="00D463D0"/>
    <w:rsid w:val="00D5363B"/>
    <w:rsid w:val="00D53655"/>
    <w:rsid w:val="00D560A4"/>
    <w:rsid w:val="00D563B8"/>
    <w:rsid w:val="00D61516"/>
    <w:rsid w:val="00D62A55"/>
    <w:rsid w:val="00D63565"/>
    <w:rsid w:val="00D66C67"/>
    <w:rsid w:val="00D71B25"/>
    <w:rsid w:val="00D72C32"/>
    <w:rsid w:val="00D73E51"/>
    <w:rsid w:val="00D74DD8"/>
    <w:rsid w:val="00D75FC0"/>
    <w:rsid w:val="00D762CD"/>
    <w:rsid w:val="00D80FBE"/>
    <w:rsid w:val="00D836A9"/>
    <w:rsid w:val="00D846ED"/>
    <w:rsid w:val="00D85E2F"/>
    <w:rsid w:val="00D868FB"/>
    <w:rsid w:val="00D96885"/>
    <w:rsid w:val="00D96EF7"/>
    <w:rsid w:val="00DA202D"/>
    <w:rsid w:val="00DA311A"/>
    <w:rsid w:val="00DA3334"/>
    <w:rsid w:val="00DA6181"/>
    <w:rsid w:val="00DA708D"/>
    <w:rsid w:val="00DB0188"/>
    <w:rsid w:val="00DB0D87"/>
    <w:rsid w:val="00DB162A"/>
    <w:rsid w:val="00DB18CA"/>
    <w:rsid w:val="00DB1D26"/>
    <w:rsid w:val="00DB4A34"/>
    <w:rsid w:val="00DB4E49"/>
    <w:rsid w:val="00DB61AE"/>
    <w:rsid w:val="00DB682C"/>
    <w:rsid w:val="00DB750D"/>
    <w:rsid w:val="00DB7ABA"/>
    <w:rsid w:val="00DC1ECD"/>
    <w:rsid w:val="00DC3EE5"/>
    <w:rsid w:val="00DC4265"/>
    <w:rsid w:val="00DC4B24"/>
    <w:rsid w:val="00DC7BE3"/>
    <w:rsid w:val="00DD0BA7"/>
    <w:rsid w:val="00DD13F3"/>
    <w:rsid w:val="00DD1DC0"/>
    <w:rsid w:val="00DD2957"/>
    <w:rsid w:val="00DD480A"/>
    <w:rsid w:val="00DD5BA1"/>
    <w:rsid w:val="00DD7750"/>
    <w:rsid w:val="00DE407A"/>
    <w:rsid w:val="00DE4C44"/>
    <w:rsid w:val="00DE519E"/>
    <w:rsid w:val="00DE7CC2"/>
    <w:rsid w:val="00DF024D"/>
    <w:rsid w:val="00DF04BC"/>
    <w:rsid w:val="00DF05A5"/>
    <w:rsid w:val="00DF06D3"/>
    <w:rsid w:val="00DF1193"/>
    <w:rsid w:val="00DF1A35"/>
    <w:rsid w:val="00DF5B8F"/>
    <w:rsid w:val="00DF6AA3"/>
    <w:rsid w:val="00E00DDA"/>
    <w:rsid w:val="00E03EF0"/>
    <w:rsid w:val="00E05B58"/>
    <w:rsid w:val="00E066A8"/>
    <w:rsid w:val="00E06C7E"/>
    <w:rsid w:val="00E1132A"/>
    <w:rsid w:val="00E12B02"/>
    <w:rsid w:val="00E13617"/>
    <w:rsid w:val="00E14B2A"/>
    <w:rsid w:val="00E15361"/>
    <w:rsid w:val="00E15E70"/>
    <w:rsid w:val="00E17CB0"/>
    <w:rsid w:val="00E22B73"/>
    <w:rsid w:val="00E22E7F"/>
    <w:rsid w:val="00E23889"/>
    <w:rsid w:val="00E25461"/>
    <w:rsid w:val="00E32D9C"/>
    <w:rsid w:val="00E33315"/>
    <w:rsid w:val="00E33B3B"/>
    <w:rsid w:val="00E36E8E"/>
    <w:rsid w:val="00E371E1"/>
    <w:rsid w:val="00E4020E"/>
    <w:rsid w:val="00E41552"/>
    <w:rsid w:val="00E46831"/>
    <w:rsid w:val="00E50829"/>
    <w:rsid w:val="00E510BC"/>
    <w:rsid w:val="00E51F41"/>
    <w:rsid w:val="00E56480"/>
    <w:rsid w:val="00E600DB"/>
    <w:rsid w:val="00E60B6D"/>
    <w:rsid w:val="00E61397"/>
    <w:rsid w:val="00E61815"/>
    <w:rsid w:val="00E631FC"/>
    <w:rsid w:val="00E6603A"/>
    <w:rsid w:val="00E66236"/>
    <w:rsid w:val="00E703BC"/>
    <w:rsid w:val="00E73760"/>
    <w:rsid w:val="00E80CDE"/>
    <w:rsid w:val="00E80EC1"/>
    <w:rsid w:val="00E81172"/>
    <w:rsid w:val="00E82923"/>
    <w:rsid w:val="00E82CF4"/>
    <w:rsid w:val="00E834F0"/>
    <w:rsid w:val="00E86190"/>
    <w:rsid w:val="00E86FEA"/>
    <w:rsid w:val="00E87BFA"/>
    <w:rsid w:val="00E903AF"/>
    <w:rsid w:val="00E9217D"/>
    <w:rsid w:val="00E9297C"/>
    <w:rsid w:val="00E939B2"/>
    <w:rsid w:val="00E944B7"/>
    <w:rsid w:val="00E94B9F"/>
    <w:rsid w:val="00E9740F"/>
    <w:rsid w:val="00E97937"/>
    <w:rsid w:val="00EA0062"/>
    <w:rsid w:val="00EA1FB1"/>
    <w:rsid w:val="00EA42E1"/>
    <w:rsid w:val="00EA6B21"/>
    <w:rsid w:val="00EB271A"/>
    <w:rsid w:val="00EB38A4"/>
    <w:rsid w:val="00EB5226"/>
    <w:rsid w:val="00EB5D5F"/>
    <w:rsid w:val="00EC1EDA"/>
    <w:rsid w:val="00EC4747"/>
    <w:rsid w:val="00EC4B51"/>
    <w:rsid w:val="00EC7DB8"/>
    <w:rsid w:val="00ED177D"/>
    <w:rsid w:val="00ED1C35"/>
    <w:rsid w:val="00ED2201"/>
    <w:rsid w:val="00ED5CA6"/>
    <w:rsid w:val="00ED7573"/>
    <w:rsid w:val="00EE205D"/>
    <w:rsid w:val="00EE285F"/>
    <w:rsid w:val="00EE5132"/>
    <w:rsid w:val="00EF098A"/>
    <w:rsid w:val="00EF1CA4"/>
    <w:rsid w:val="00EF2475"/>
    <w:rsid w:val="00EF33B3"/>
    <w:rsid w:val="00EF3A78"/>
    <w:rsid w:val="00EF5BBD"/>
    <w:rsid w:val="00F00D15"/>
    <w:rsid w:val="00F0137D"/>
    <w:rsid w:val="00F01FA5"/>
    <w:rsid w:val="00F031CC"/>
    <w:rsid w:val="00F1015B"/>
    <w:rsid w:val="00F1556F"/>
    <w:rsid w:val="00F16615"/>
    <w:rsid w:val="00F20B87"/>
    <w:rsid w:val="00F21B78"/>
    <w:rsid w:val="00F21F6C"/>
    <w:rsid w:val="00F22563"/>
    <w:rsid w:val="00F235F4"/>
    <w:rsid w:val="00F239B4"/>
    <w:rsid w:val="00F241F6"/>
    <w:rsid w:val="00F24A75"/>
    <w:rsid w:val="00F25E8B"/>
    <w:rsid w:val="00F32E94"/>
    <w:rsid w:val="00F33424"/>
    <w:rsid w:val="00F33EE3"/>
    <w:rsid w:val="00F40887"/>
    <w:rsid w:val="00F42E65"/>
    <w:rsid w:val="00F42E83"/>
    <w:rsid w:val="00F42EC9"/>
    <w:rsid w:val="00F44C47"/>
    <w:rsid w:val="00F47412"/>
    <w:rsid w:val="00F474C3"/>
    <w:rsid w:val="00F50E91"/>
    <w:rsid w:val="00F51611"/>
    <w:rsid w:val="00F54290"/>
    <w:rsid w:val="00F54B51"/>
    <w:rsid w:val="00F57C4C"/>
    <w:rsid w:val="00F60028"/>
    <w:rsid w:val="00F62C6E"/>
    <w:rsid w:val="00F63C72"/>
    <w:rsid w:val="00F650DF"/>
    <w:rsid w:val="00F65B3C"/>
    <w:rsid w:val="00F66FD5"/>
    <w:rsid w:val="00F727DF"/>
    <w:rsid w:val="00F74A21"/>
    <w:rsid w:val="00F75D97"/>
    <w:rsid w:val="00F75E8D"/>
    <w:rsid w:val="00F766E4"/>
    <w:rsid w:val="00F80D3C"/>
    <w:rsid w:val="00F81635"/>
    <w:rsid w:val="00F817FC"/>
    <w:rsid w:val="00F818E5"/>
    <w:rsid w:val="00F845AF"/>
    <w:rsid w:val="00F86256"/>
    <w:rsid w:val="00F8769B"/>
    <w:rsid w:val="00F90E37"/>
    <w:rsid w:val="00F92576"/>
    <w:rsid w:val="00F92FA4"/>
    <w:rsid w:val="00F93DE3"/>
    <w:rsid w:val="00F94DB8"/>
    <w:rsid w:val="00F9532A"/>
    <w:rsid w:val="00F954C1"/>
    <w:rsid w:val="00F97182"/>
    <w:rsid w:val="00FA2AD3"/>
    <w:rsid w:val="00FA7C28"/>
    <w:rsid w:val="00FA7E2F"/>
    <w:rsid w:val="00FB1272"/>
    <w:rsid w:val="00FB1580"/>
    <w:rsid w:val="00FB204E"/>
    <w:rsid w:val="00FB29AE"/>
    <w:rsid w:val="00FB3015"/>
    <w:rsid w:val="00FB33DB"/>
    <w:rsid w:val="00FB5347"/>
    <w:rsid w:val="00FB5624"/>
    <w:rsid w:val="00FB7770"/>
    <w:rsid w:val="00FC40FE"/>
    <w:rsid w:val="00FC5F5C"/>
    <w:rsid w:val="00FC73EF"/>
    <w:rsid w:val="00FC7611"/>
    <w:rsid w:val="00FD0B3A"/>
    <w:rsid w:val="00FD2310"/>
    <w:rsid w:val="00FD3124"/>
    <w:rsid w:val="00FD3352"/>
    <w:rsid w:val="00FD388D"/>
    <w:rsid w:val="00FD401D"/>
    <w:rsid w:val="00FD45ED"/>
    <w:rsid w:val="00FD4E19"/>
    <w:rsid w:val="00FD6F48"/>
    <w:rsid w:val="00FE082C"/>
    <w:rsid w:val="00FE23BC"/>
    <w:rsid w:val="00FE5B83"/>
    <w:rsid w:val="00FE5C67"/>
    <w:rsid w:val="00FE7658"/>
    <w:rsid w:val="00FF1AC7"/>
    <w:rsid w:val="00FF3D0B"/>
    <w:rsid w:val="00FF7188"/>
    <w:rsid w:val="00FF7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E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Hazen (RIT Student)</dc:creator>
  <cp:lastModifiedBy>Alex Hazen</cp:lastModifiedBy>
  <cp:revision>5</cp:revision>
  <dcterms:created xsi:type="dcterms:W3CDTF">2016-04-24T14:21:00Z</dcterms:created>
  <dcterms:modified xsi:type="dcterms:W3CDTF">2016-05-14T20:18:00Z</dcterms:modified>
</cp:coreProperties>
</file>